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5E4B" w14:textId="1AF3C001" w:rsidR="00E97402" w:rsidRDefault="00E97402">
      <w:pPr>
        <w:pStyle w:val="Text"/>
        <w:ind w:firstLine="0"/>
        <w:rPr>
          <w:sz w:val="18"/>
          <w:szCs w:val="18"/>
        </w:rPr>
      </w:pPr>
    </w:p>
    <w:p w14:paraId="5CF4BDD9" w14:textId="6BF4EA54" w:rsidR="00E35C0B" w:rsidRPr="00E35C0B" w:rsidRDefault="0086255C">
      <w:pPr>
        <w:pStyle w:val="Authors"/>
        <w:framePr w:wrap="notBeside"/>
        <w:rPr>
          <w:kern w:val="28"/>
          <w:sz w:val="48"/>
          <w:szCs w:val="48"/>
          <w:lang w:val="es-CO"/>
        </w:rPr>
      </w:pPr>
      <w:r>
        <w:rPr>
          <w:kern w:val="28"/>
          <w:sz w:val="48"/>
          <w:szCs w:val="48"/>
          <w:lang w:val="es-CO"/>
        </w:rPr>
        <w:t xml:space="preserve">Sistema de recomendación </w:t>
      </w:r>
      <w:r w:rsidR="00D7579F">
        <w:rPr>
          <w:kern w:val="28"/>
          <w:sz w:val="48"/>
          <w:szCs w:val="48"/>
          <w:lang w:val="es-CO"/>
        </w:rPr>
        <w:t>para la industria de la ropa.</w:t>
      </w:r>
    </w:p>
    <w:p w14:paraId="6D898404" w14:textId="77777777" w:rsidR="00EF23C1" w:rsidRDefault="0054271F" w:rsidP="0054271F">
      <w:pPr>
        <w:framePr w:w="9072" w:hSpace="187" w:vSpace="187" w:wrap="notBeside" w:vAnchor="text" w:hAnchor="page" w:xAlign="center" w:y="1"/>
        <w:spacing w:after="320"/>
        <w:jc w:val="center"/>
        <w:rPr>
          <w:i/>
          <w:color w:val="000000"/>
          <w:sz w:val="22"/>
          <w:szCs w:val="22"/>
          <w:lang w:val="es-CO"/>
        </w:rPr>
      </w:pPr>
      <w:r w:rsidRPr="0054271F">
        <w:rPr>
          <w:i/>
          <w:color w:val="000000"/>
          <w:sz w:val="22"/>
          <w:szCs w:val="22"/>
          <w:lang w:val="es-CO"/>
        </w:rPr>
        <w:t xml:space="preserve">Jorge Eduardo Enciso, </w:t>
      </w:r>
      <w:r w:rsidR="00DB54B3">
        <w:rPr>
          <w:i/>
          <w:color w:val="000000"/>
          <w:sz w:val="22"/>
          <w:szCs w:val="22"/>
          <w:lang w:val="es-CO"/>
        </w:rPr>
        <w:t>Cristian Cristancho</w:t>
      </w:r>
      <w:r w:rsidRPr="0054271F">
        <w:rPr>
          <w:i/>
          <w:color w:val="000000"/>
          <w:sz w:val="22"/>
          <w:szCs w:val="22"/>
          <w:lang w:val="es-CO"/>
        </w:rPr>
        <w:t xml:space="preserve">, </w:t>
      </w:r>
      <w:r w:rsidR="00EF23C1">
        <w:rPr>
          <w:i/>
          <w:color w:val="000000"/>
          <w:sz w:val="22"/>
          <w:szCs w:val="22"/>
          <w:lang w:val="es-CO"/>
        </w:rPr>
        <w:t xml:space="preserve">Nikolas </w:t>
      </w:r>
      <w:proofErr w:type="spellStart"/>
      <w:r w:rsidR="00EF23C1">
        <w:rPr>
          <w:i/>
          <w:color w:val="000000"/>
          <w:sz w:val="22"/>
          <w:szCs w:val="22"/>
          <w:lang w:val="es-CO"/>
        </w:rPr>
        <w:t>Sebastian</w:t>
      </w:r>
      <w:proofErr w:type="spellEnd"/>
      <w:r w:rsidR="00EF23C1">
        <w:rPr>
          <w:i/>
          <w:color w:val="000000"/>
          <w:sz w:val="22"/>
          <w:szCs w:val="22"/>
          <w:lang w:val="es-CO"/>
        </w:rPr>
        <w:t xml:space="preserve"> </w:t>
      </w:r>
      <w:proofErr w:type="spellStart"/>
      <w:r w:rsidR="00EF23C1">
        <w:rPr>
          <w:i/>
          <w:color w:val="000000"/>
          <w:sz w:val="22"/>
          <w:szCs w:val="22"/>
          <w:lang w:val="es-CO"/>
        </w:rPr>
        <w:t>Rodriguez</w:t>
      </w:r>
      <w:proofErr w:type="spellEnd"/>
    </w:p>
    <w:p w14:paraId="42645DBB" w14:textId="4F9A90BA" w:rsidR="0054271F" w:rsidRPr="0054271F" w:rsidRDefault="0054271F" w:rsidP="0054271F">
      <w:pPr>
        <w:framePr w:w="9072" w:hSpace="187" w:vSpace="187" w:wrap="notBeside" w:vAnchor="text" w:hAnchor="page" w:xAlign="center" w:y="1"/>
        <w:spacing w:after="320"/>
        <w:jc w:val="center"/>
        <w:rPr>
          <w:color w:val="000000"/>
          <w:sz w:val="22"/>
          <w:szCs w:val="22"/>
          <w:lang w:val="es-CO"/>
        </w:rPr>
      </w:pPr>
      <w:r w:rsidRPr="0054271F">
        <w:rPr>
          <w:i/>
          <w:color w:val="000000"/>
          <w:sz w:val="22"/>
          <w:szCs w:val="22"/>
          <w:lang w:val="es-CO"/>
        </w:rPr>
        <w:t xml:space="preserve"> Pontificia Universidad Javeriana</w:t>
      </w:r>
    </w:p>
    <w:p w14:paraId="10322590" w14:textId="49DD1F2C" w:rsidR="00E97402" w:rsidRDefault="00E97402">
      <w:pPr>
        <w:pStyle w:val="Heading1"/>
        <w:rPr>
          <w:sz w:val="16"/>
          <w:szCs w:val="16"/>
          <w:lang w:val="es-CO"/>
        </w:rPr>
      </w:pPr>
      <w:r w:rsidRPr="001B109D">
        <w:rPr>
          <w:lang w:val="es-CO"/>
        </w:rPr>
        <w:t>I</w:t>
      </w:r>
      <w:r w:rsidRPr="001B109D">
        <w:rPr>
          <w:sz w:val="16"/>
          <w:szCs w:val="16"/>
          <w:lang w:val="es-CO"/>
        </w:rPr>
        <w:t>NTRODUC</w:t>
      </w:r>
      <w:r w:rsidR="001B109D" w:rsidRPr="001B109D">
        <w:rPr>
          <w:sz w:val="16"/>
          <w:szCs w:val="16"/>
          <w:lang w:val="es-CO"/>
        </w:rPr>
        <w:t>C</w:t>
      </w:r>
      <w:r w:rsidRPr="001B109D">
        <w:rPr>
          <w:sz w:val="16"/>
          <w:szCs w:val="16"/>
          <w:lang w:val="es-CO"/>
        </w:rPr>
        <w:t>ION</w:t>
      </w:r>
    </w:p>
    <w:p w14:paraId="16E9836C" w14:textId="42C2A5CD" w:rsidR="00D7579F" w:rsidRDefault="00D7579F" w:rsidP="00D7579F">
      <w:pPr>
        <w:jc w:val="both"/>
        <w:rPr>
          <w:lang w:val="es-419"/>
        </w:rPr>
      </w:pPr>
      <w:r>
        <w:rPr>
          <w:lang w:val="es-419"/>
        </w:rPr>
        <w:t xml:space="preserve">Una de las principales industrias que dejan expresar la opinión de las personas es la industria de la moda, mediante esta las personas pueden comunicar información de ellos mismos como por ejemplo la personalidad o profesión de uno, por esta razón las personas buscan ropa que los identifique y este proceso puede ser demorado ya que cada persona es única y encontrar ropa con la que se sientan cómodos e identificados puede ser un proceso muy complicado.  Usando la tecnología como medio la industria de la moda o ropa puede facilitar el proceso de obtención de las prendas y puede brindar un servicio más personalizado a la hora de comprar. Las compras de los usuarios dependen de muchos factores tales como variables demográficas, posición geográfica y las relaciones interpersonales que pueden tener. La combinación de estas variables hace que el proceso de recomendación por parte de las industrias sea cada vez más difícil. </w:t>
      </w:r>
    </w:p>
    <w:p w14:paraId="405F8B54" w14:textId="77777777" w:rsidR="00D7579F" w:rsidRDefault="00D7579F" w:rsidP="00D7579F">
      <w:pPr>
        <w:jc w:val="both"/>
        <w:rPr>
          <w:lang w:val="es-419"/>
        </w:rPr>
      </w:pPr>
    </w:p>
    <w:p w14:paraId="176372D2" w14:textId="53002E0C" w:rsidR="00D7579F" w:rsidRDefault="00D7579F" w:rsidP="00D7579F">
      <w:pPr>
        <w:jc w:val="both"/>
        <w:rPr>
          <w:lang w:val="es-419"/>
        </w:rPr>
      </w:pPr>
      <w:r>
        <w:rPr>
          <w:lang w:val="es-419"/>
        </w:rPr>
        <w:t>Uno de los grandes retos de la industria es como identificar los intereses de los usuarios y de esta forma recomendarles productos que tengan mayor probabilidad a ser comprados. Gracias a que la mayoría de los negocios de moda han migrado a internet, el número de transacciones en línea también ha aumentado drásticamente. El e-</w:t>
      </w:r>
      <w:proofErr w:type="spellStart"/>
      <w:r>
        <w:rPr>
          <w:lang w:val="es-419"/>
        </w:rPr>
        <w:t>commerce</w:t>
      </w:r>
      <w:proofErr w:type="spellEnd"/>
      <w:r>
        <w:rPr>
          <w:lang w:val="es-419"/>
        </w:rPr>
        <w:t xml:space="preserve"> es fundamental para la mayoría de los negocios de ropa porque le permite al distribuidor estar en contacto directo con el cliente. Por esta razón, es primordial que estos negocios cuenten con un sistema de recomendación que ayude al desarrollo del proyecto. </w:t>
      </w:r>
    </w:p>
    <w:p w14:paraId="04E2F8FE" w14:textId="28C1B521" w:rsidR="00D7579F" w:rsidRPr="00D7579F" w:rsidRDefault="00D7579F" w:rsidP="00207544">
      <w:pPr>
        <w:rPr>
          <w:lang w:val="es-419"/>
        </w:rPr>
      </w:pPr>
    </w:p>
    <w:p w14:paraId="2A1F05FD" w14:textId="16719DEF" w:rsidR="008A3C23" w:rsidRPr="0077621E" w:rsidRDefault="00D7579F" w:rsidP="001F4C5C">
      <w:pPr>
        <w:pStyle w:val="Heading1"/>
        <w:rPr>
          <w:lang w:val="es-CO"/>
        </w:rPr>
      </w:pPr>
      <w:r>
        <w:rPr>
          <w:lang w:val="es-CO"/>
        </w:rPr>
        <w:t xml:space="preserve">Datos </w:t>
      </w:r>
    </w:p>
    <w:p w14:paraId="791FB3E1" w14:textId="098D50E4" w:rsidR="00C409A8" w:rsidRDefault="00D7579F" w:rsidP="002073E0">
      <w:pPr>
        <w:jc w:val="both"/>
        <w:rPr>
          <w:lang w:val="es-CO"/>
        </w:rPr>
      </w:pPr>
      <w:r>
        <w:rPr>
          <w:lang w:val="es-CO"/>
        </w:rPr>
        <w:t xml:space="preserve">La base de datos es provista </w:t>
      </w:r>
      <w:r w:rsidR="000C0285">
        <w:rPr>
          <w:lang w:val="es-CO"/>
        </w:rPr>
        <w:t xml:space="preserve">para resolver el </w:t>
      </w:r>
      <w:r w:rsidR="00E53048">
        <w:rPr>
          <w:lang w:val="es-CO"/>
        </w:rPr>
        <w:t>desafío</w:t>
      </w:r>
      <w:r w:rsidR="000C0285">
        <w:rPr>
          <w:lang w:val="es-CO"/>
        </w:rPr>
        <w:t xml:space="preserve"> de </w:t>
      </w:r>
      <w:proofErr w:type="spellStart"/>
      <w:r w:rsidR="000C0285">
        <w:rPr>
          <w:lang w:val="es-CO"/>
        </w:rPr>
        <w:t>Recysis</w:t>
      </w:r>
      <w:proofErr w:type="spellEnd"/>
      <w:r w:rsidR="000C0285">
        <w:rPr>
          <w:lang w:val="es-CO"/>
        </w:rPr>
        <w:t xml:space="preserve"> 2022, este es un </w:t>
      </w:r>
      <w:r w:rsidR="00E53048">
        <w:rPr>
          <w:lang w:val="es-CO"/>
        </w:rPr>
        <w:t>desafío</w:t>
      </w:r>
      <w:r w:rsidR="000C0285">
        <w:rPr>
          <w:lang w:val="es-CO"/>
        </w:rPr>
        <w:t xml:space="preserve"> que se presenta todos los años el cual tiene como objetivo desarrollar un sistema de recomendación usando inteligencia artificial. Este año la empresa que fue la fuente de información de los datos fue </w:t>
      </w:r>
      <w:proofErr w:type="spellStart"/>
      <w:r w:rsidR="000C0285">
        <w:rPr>
          <w:lang w:val="es-CO"/>
        </w:rPr>
        <w:t>Dressipi</w:t>
      </w:r>
      <w:proofErr w:type="spellEnd"/>
      <w:r w:rsidR="000C0285">
        <w:rPr>
          <w:lang w:val="es-CO"/>
        </w:rPr>
        <w:t xml:space="preserve">, la cual es una compañía de tecnología el cual da recomendaciones </w:t>
      </w:r>
      <w:r w:rsidR="00D7237E">
        <w:rPr>
          <w:lang w:val="es-CO"/>
        </w:rPr>
        <w:t xml:space="preserve">a </w:t>
      </w:r>
      <w:proofErr w:type="spellStart"/>
      <w:r w:rsidR="00D7237E">
        <w:rPr>
          <w:lang w:val="es-CO"/>
        </w:rPr>
        <w:t>retailers</w:t>
      </w:r>
      <w:proofErr w:type="spellEnd"/>
      <w:r w:rsidR="00D7237E">
        <w:rPr>
          <w:lang w:val="es-CO"/>
        </w:rPr>
        <w:t xml:space="preserve"> de talla mundial, generando experiencias personalizadas a los compradores durante todo el proceso de compra de productos. </w:t>
      </w:r>
    </w:p>
    <w:p w14:paraId="345C132A" w14:textId="4B57F0AC" w:rsidR="00D7237E" w:rsidRDefault="00D7237E" w:rsidP="002073E0">
      <w:pPr>
        <w:jc w:val="both"/>
        <w:rPr>
          <w:lang w:val="es-CO"/>
        </w:rPr>
      </w:pPr>
    </w:p>
    <w:p w14:paraId="07B8DC17" w14:textId="14F8FD7B" w:rsidR="00D7237E" w:rsidRDefault="00D7237E" w:rsidP="002073E0">
      <w:pPr>
        <w:jc w:val="both"/>
        <w:rPr>
          <w:lang w:val="es-CO"/>
        </w:rPr>
      </w:pPr>
      <w:r>
        <w:rPr>
          <w:lang w:val="es-CO"/>
        </w:rPr>
        <w:t xml:space="preserve">El objetivo del </w:t>
      </w:r>
      <w:r w:rsidR="00E53048">
        <w:rPr>
          <w:lang w:val="es-CO"/>
        </w:rPr>
        <w:t>desafío</w:t>
      </w:r>
      <w:r>
        <w:rPr>
          <w:lang w:val="es-CO"/>
        </w:rPr>
        <w:t xml:space="preserve"> de este año es realizar una </w:t>
      </w:r>
      <w:r w:rsidR="00E53048">
        <w:rPr>
          <w:lang w:val="es-CO"/>
        </w:rPr>
        <w:t>predicción</w:t>
      </w:r>
      <w:r>
        <w:rPr>
          <w:lang w:val="es-CO"/>
        </w:rPr>
        <w:t xml:space="preserve"> usando el histórico</w:t>
      </w:r>
      <w:r w:rsidR="00E53048">
        <w:rPr>
          <w:lang w:val="es-CO"/>
        </w:rPr>
        <w:t xml:space="preserve"> y las características de las prendas compradas por las sesiones de los usuarios. La predicción </w:t>
      </w:r>
      <w:r w:rsidR="00C07268">
        <w:rPr>
          <w:lang w:val="es-CO"/>
        </w:rPr>
        <w:t>estará a nivel de sesión y se tendrá que predecir las próximas prendas que el usuario</w:t>
      </w:r>
      <w:r w:rsidR="002A780F">
        <w:rPr>
          <w:lang w:val="es-CO"/>
        </w:rPr>
        <w:t xml:space="preserve"> o sesión</w:t>
      </w:r>
      <w:r w:rsidR="00C07268">
        <w:rPr>
          <w:lang w:val="es-CO"/>
        </w:rPr>
        <w:t xml:space="preserve"> va a comprar según su historial de compras. </w:t>
      </w:r>
    </w:p>
    <w:p w14:paraId="40E85D52" w14:textId="1BE03B8F" w:rsidR="00C07268" w:rsidRDefault="00C07268" w:rsidP="002073E0">
      <w:pPr>
        <w:jc w:val="both"/>
        <w:rPr>
          <w:lang w:val="es-CO"/>
        </w:rPr>
      </w:pPr>
    </w:p>
    <w:p w14:paraId="04599839" w14:textId="2C2A9F81" w:rsidR="002A780F" w:rsidRDefault="002A780F" w:rsidP="002073E0">
      <w:pPr>
        <w:jc w:val="both"/>
        <w:rPr>
          <w:lang w:val="es-CO"/>
        </w:rPr>
      </w:pPr>
      <w:r>
        <w:rPr>
          <w:lang w:val="es-CO"/>
        </w:rPr>
        <w:t xml:space="preserve">La base de datos esta </w:t>
      </w:r>
      <w:r w:rsidR="0031471B">
        <w:rPr>
          <w:lang w:val="es-CO"/>
        </w:rPr>
        <w:t>constituida</w:t>
      </w:r>
      <w:r>
        <w:rPr>
          <w:lang w:val="es-CO"/>
        </w:rPr>
        <w:t xml:space="preserve"> por tres archivos el cual tiene los siguientes datos.</w:t>
      </w:r>
    </w:p>
    <w:p w14:paraId="0183D853" w14:textId="036C5B37" w:rsidR="002A780F" w:rsidRDefault="002A780F" w:rsidP="002A780F">
      <w:pPr>
        <w:pStyle w:val="ListParagraph"/>
        <w:numPr>
          <w:ilvl w:val="0"/>
          <w:numId w:val="42"/>
        </w:numPr>
        <w:jc w:val="both"/>
        <w:rPr>
          <w:lang w:val="es-CO"/>
        </w:rPr>
      </w:pPr>
      <w:r>
        <w:rPr>
          <w:lang w:val="es-CO"/>
        </w:rPr>
        <w:t xml:space="preserve">Sesiones: Los productos vistos por la sesión durante un día. </w:t>
      </w:r>
    </w:p>
    <w:p w14:paraId="6EF3F97C" w14:textId="542B1E6F" w:rsidR="002A780F" w:rsidRDefault="002A780F" w:rsidP="002A780F">
      <w:pPr>
        <w:pStyle w:val="ListParagraph"/>
        <w:numPr>
          <w:ilvl w:val="0"/>
          <w:numId w:val="42"/>
        </w:numPr>
        <w:jc w:val="both"/>
        <w:rPr>
          <w:lang w:val="es-CO"/>
        </w:rPr>
      </w:pPr>
      <w:r>
        <w:rPr>
          <w:lang w:val="es-CO"/>
        </w:rPr>
        <w:t>Compras: Las compras</w:t>
      </w:r>
      <w:r w:rsidR="0031471B">
        <w:rPr>
          <w:lang w:val="es-CO"/>
        </w:rPr>
        <w:t xml:space="preserve"> que se realizaron durante el día. Solo habrá una compra por sesión. </w:t>
      </w:r>
    </w:p>
    <w:p w14:paraId="153B61CB" w14:textId="49D00456" w:rsidR="0031471B" w:rsidRPr="002A780F" w:rsidRDefault="0031471B" w:rsidP="002A780F">
      <w:pPr>
        <w:pStyle w:val="ListParagraph"/>
        <w:numPr>
          <w:ilvl w:val="0"/>
          <w:numId w:val="42"/>
        </w:numPr>
        <w:jc w:val="both"/>
        <w:rPr>
          <w:lang w:val="es-CO"/>
        </w:rPr>
      </w:pPr>
      <w:r>
        <w:rPr>
          <w:lang w:val="es-CO"/>
        </w:rPr>
        <w:t xml:space="preserve">Características de los productos: Características de los productos codificadas. </w:t>
      </w:r>
    </w:p>
    <w:p w14:paraId="4B7D2C66" w14:textId="66108D98" w:rsidR="00C70EBF" w:rsidRDefault="00C70EBF" w:rsidP="002073E0">
      <w:pPr>
        <w:pStyle w:val="Text"/>
        <w:ind w:firstLine="0"/>
        <w:rPr>
          <w:lang w:val="es-CO"/>
        </w:rPr>
      </w:pPr>
    </w:p>
    <w:p w14:paraId="623C6E00" w14:textId="0E6819B5" w:rsidR="00F443C4" w:rsidRPr="0077621E" w:rsidRDefault="00980F46" w:rsidP="000716E3">
      <w:pPr>
        <w:pStyle w:val="Heading1"/>
        <w:rPr>
          <w:lang w:val="es-CO"/>
        </w:rPr>
      </w:pPr>
      <w:r>
        <w:rPr>
          <w:lang w:val="es-CO"/>
        </w:rPr>
        <w:t xml:space="preserve">Propuestas de sistemas de recomendación </w:t>
      </w:r>
    </w:p>
    <w:p w14:paraId="3E0C6205" w14:textId="77777777" w:rsidR="00397E22" w:rsidRDefault="00397E22" w:rsidP="00397E22">
      <w:pPr>
        <w:rPr>
          <w:lang w:val="es-CO"/>
        </w:rPr>
      </w:pPr>
    </w:p>
    <w:p w14:paraId="755AFC9E" w14:textId="77777777" w:rsidR="009525AC" w:rsidRDefault="009525AC" w:rsidP="000716E3">
      <w:pPr>
        <w:ind w:firstLine="202"/>
        <w:jc w:val="both"/>
        <w:rPr>
          <w:lang w:val="es-CO"/>
        </w:rPr>
      </w:pPr>
    </w:p>
    <w:p w14:paraId="19CA2900" w14:textId="2B2CE4DA" w:rsidR="00E97402" w:rsidRPr="001B109D" w:rsidRDefault="001B109D" w:rsidP="001F4C5C">
      <w:pPr>
        <w:pStyle w:val="Style1"/>
        <w:jc w:val="both"/>
        <w:rPr>
          <w:lang w:val="es-CO"/>
        </w:rPr>
      </w:pPr>
      <w:r w:rsidRPr="001B109D">
        <w:rPr>
          <w:lang w:val="es-CO"/>
        </w:rPr>
        <w:t>Reconocimiento</w:t>
      </w:r>
    </w:p>
    <w:p w14:paraId="7D49F993" w14:textId="79643226" w:rsidR="0077621E" w:rsidRPr="00AC09B5" w:rsidRDefault="001B109D" w:rsidP="00AC09B5">
      <w:pPr>
        <w:pStyle w:val="Text"/>
        <w:rPr>
          <w:bCs/>
          <w:lang w:val="es-CO"/>
        </w:rPr>
      </w:pPr>
      <w:r w:rsidRPr="001B109D">
        <w:rPr>
          <w:lang w:val="es-CO"/>
        </w:rPr>
        <w:t>Este trabajo no es financiado por ningún tipo de institución</w:t>
      </w:r>
      <w:r w:rsidR="00E97402" w:rsidRPr="001B109D">
        <w:rPr>
          <w:bCs/>
          <w:lang w:val="es-CO"/>
        </w:rPr>
        <w:t>.</w:t>
      </w:r>
    </w:p>
    <w:p w14:paraId="0E2D0EED" w14:textId="5FACA530" w:rsidR="00E97402" w:rsidRPr="001B109D" w:rsidRDefault="00E97402">
      <w:pPr>
        <w:pStyle w:val="ReferenceHead"/>
        <w:rPr>
          <w:lang w:val="es-CO"/>
        </w:rPr>
      </w:pPr>
      <w:r w:rsidRPr="001B109D">
        <w:rPr>
          <w:lang w:val="es-CO"/>
        </w:rPr>
        <w:t>Referenc</w:t>
      </w:r>
      <w:r w:rsidR="000D178D" w:rsidRPr="001B109D">
        <w:rPr>
          <w:lang w:val="es-CO"/>
        </w:rPr>
        <w:t>ia</w:t>
      </w:r>
      <w:r w:rsidRPr="001B109D">
        <w:rPr>
          <w:lang w:val="es-CO"/>
        </w:rPr>
        <w:t>s</w:t>
      </w:r>
    </w:p>
    <w:p w14:paraId="5D08AB4C" w14:textId="77777777" w:rsidR="00C11E83" w:rsidRDefault="00C11E83" w:rsidP="00C11E83">
      <w:pPr>
        <w:widowControl w:val="0"/>
        <w:autoSpaceDE w:val="0"/>
        <w:autoSpaceDN w:val="0"/>
        <w:adjustRightInd w:val="0"/>
        <w:spacing w:before="6" w:line="140" w:lineRule="exact"/>
        <w:rPr>
          <w:color w:val="000000"/>
          <w:sz w:val="14"/>
          <w:szCs w:val="14"/>
        </w:rPr>
      </w:pPr>
    </w:p>
    <w:p w14:paraId="6E3E27B4" w14:textId="258750D5" w:rsidR="0077621E" w:rsidRDefault="00C07268" w:rsidP="00DB54B3">
      <w:pPr>
        <w:pStyle w:val="References"/>
        <w:autoSpaceDE w:val="0"/>
        <w:autoSpaceDN w:val="0"/>
        <w:adjustRightInd w:val="0"/>
      </w:pPr>
      <w:r w:rsidRPr="00C07268">
        <w:t xml:space="preserve">Chakraborty, S., Hoque, M. S., Rahman </w:t>
      </w:r>
      <w:proofErr w:type="spellStart"/>
      <w:r w:rsidRPr="00C07268">
        <w:t>Jeem</w:t>
      </w:r>
      <w:proofErr w:type="spellEnd"/>
      <w:r w:rsidRPr="00C07268">
        <w:t xml:space="preserve">, N., Biswas, M. C., </w:t>
      </w:r>
      <w:proofErr w:type="spellStart"/>
      <w:r w:rsidRPr="00C07268">
        <w:t>Bardhan</w:t>
      </w:r>
      <w:proofErr w:type="spellEnd"/>
      <w:r w:rsidRPr="00C07268">
        <w:t xml:space="preserve">, D., &amp; </w:t>
      </w:r>
      <w:proofErr w:type="spellStart"/>
      <w:r w:rsidRPr="00C07268">
        <w:t>Lobaton</w:t>
      </w:r>
      <w:proofErr w:type="spellEnd"/>
      <w:r w:rsidRPr="00C07268">
        <w:t>, E. (2021). Fashion Recommendation Systems, Models and Methods: A Review. Informatics, 8(3), 49. doi:10.3390/informatics8030049 </w:t>
      </w:r>
    </w:p>
    <w:p w14:paraId="5334BCA4" w14:textId="77777777" w:rsidR="00DB54B3" w:rsidRPr="00DB54B3" w:rsidRDefault="00DB54B3" w:rsidP="00DB54B3">
      <w:pPr>
        <w:pStyle w:val="References"/>
        <w:autoSpaceDE w:val="0"/>
        <w:autoSpaceDN w:val="0"/>
        <w:adjustRightInd w:val="0"/>
      </w:pPr>
    </w:p>
    <w:p w14:paraId="08D2C8A9" w14:textId="77777777" w:rsidR="008E0645" w:rsidRPr="005F1E99" w:rsidRDefault="008E0645">
      <w:pPr>
        <w:pStyle w:val="FigureCaption"/>
        <w:rPr>
          <w:b/>
          <w:bCs/>
        </w:rPr>
      </w:pPr>
    </w:p>
    <w:p w14:paraId="078DC675" w14:textId="5ABEDBAA" w:rsidR="0037551B" w:rsidRPr="003405C1" w:rsidRDefault="0037551B" w:rsidP="001B2686">
      <w:pPr>
        <w:pStyle w:val="FigureCaption"/>
        <w:rPr>
          <w:sz w:val="20"/>
          <w:szCs w:val="20"/>
        </w:rPr>
      </w:pPr>
    </w:p>
    <w:sectPr w:rsidR="0037551B" w:rsidRPr="003405C1"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6847" w14:textId="77777777" w:rsidR="0090071E" w:rsidRDefault="0090071E">
      <w:r>
        <w:separator/>
      </w:r>
    </w:p>
  </w:endnote>
  <w:endnote w:type="continuationSeparator" w:id="0">
    <w:p w14:paraId="555DED67" w14:textId="77777777" w:rsidR="0090071E" w:rsidRDefault="0090071E">
      <w:r>
        <w:continuationSeparator/>
      </w:r>
    </w:p>
  </w:endnote>
  <w:endnote w:type="continuationNotice" w:id="1">
    <w:p w14:paraId="5A21C1AE" w14:textId="77777777" w:rsidR="0090071E" w:rsidRDefault="00900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B9C3B" w14:textId="77777777" w:rsidR="0090071E" w:rsidRDefault="0090071E"/>
  </w:footnote>
  <w:footnote w:type="continuationSeparator" w:id="0">
    <w:p w14:paraId="1649B8C0" w14:textId="77777777" w:rsidR="0090071E" w:rsidRDefault="0090071E">
      <w:r>
        <w:continuationSeparator/>
      </w:r>
    </w:p>
  </w:footnote>
  <w:footnote w:type="continuationNotice" w:id="1">
    <w:p w14:paraId="58DB2CF4" w14:textId="77777777" w:rsidR="0090071E" w:rsidRDefault="00900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43D9"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1CF52B86"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7C361F"/>
    <w:multiLevelType w:val="hybridMultilevel"/>
    <w:tmpl w:val="7500DF5E"/>
    <w:lvl w:ilvl="0" w:tplc="2218554A">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080"/>
        </w:tabs>
        <w:ind w:left="108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5BE75FF"/>
    <w:multiLevelType w:val="hybridMultilevel"/>
    <w:tmpl w:val="9B30F836"/>
    <w:lvl w:ilvl="0" w:tplc="1968155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17799767">
    <w:abstractNumId w:val="11"/>
  </w:num>
  <w:num w:numId="2" w16cid:durableId="1413891005">
    <w:abstractNumId w:val="17"/>
  </w:num>
  <w:num w:numId="3" w16cid:durableId="1125347433">
    <w:abstractNumId w:val="17"/>
    <w:lvlOverride w:ilvl="0">
      <w:lvl w:ilvl="0">
        <w:start w:val="1"/>
        <w:numFmt w:val="decimal"/>
        <w:lvlText w:val="%1."/>
        <w:legacy w:legacy="1" w:legacySpace="0" w:legacyIndent="360"/>
        <w:lvlJc w:val="left"/>
        <w:pPr>
          <w:ind w:left="360" w:hanging="360"/>
        </w:pPr>
      </w:lvl>
    </w:lvlOverride>
  </w:num>
  <w:num w:numId="4" w16cid:durableId="1656716656">
    <w:abstractNumId w:val="17"/>
    <w:lvlOverride w:ilvl="0">
      <w:lvl w:ilvl="0">
        <w:start w:val="1"/>
        <w:numFmt w:val="decimal"/>
        <w:lvlText w:val="%1."/>
        <w:legacy w:legacy="1" w:legacySpace="0" w:legacyIndent="360"/>
        <w:lvlJc w:val="left"/>
        <w:pPr>
          <w:ind w:left="360" w:hanging="360"/>
        </w:pPr>
      </w:lvl>
    </w:lvlOverride>
  </w:num>
  <w:num w:numId="5" w16cid:durableId="1215119508">
    <w:abstractNumId w:val="17"/>
    <w:lvlOverride w:ilvl="0">
      <w:lvl w:ilvl="0">
        <w:start w:val="1"/>
        <w:numFmt w:val="decimal"/>
        <w:lvlText w:val="%1."/>
        <w:legacy w:legacy="1" w:legacySpace="0" w:legacyIndent="360"/>
        <w:lvlJc w:val="left"/>
        <w:pPr>
          <w:ind w:left="360" w:hanging="360"/>
        </w:pPr>
      </w:lvl>
    </w:lvlOverride>
  </w:num>
  <w:num w:numId="6" w16cid:durableId="1322002220">
    <w:abstractNumId w:val="22"/>
  </w:num>
  <w:num w:numId="7" w16cid:durableId="1337076520">
    <w:abstractNumId w:val="22"/>
    <w:lvlOverride w:ilvl="0">
      <w:lvl w:ilvl="0">
        <w:start w:val="1"/>
        <w:numFmt w:val="decimal"/>
        <w:lvlText w:val="%1."/>
        <w:legacy w:legacy="1" w:legacySpace="0" w:legacyIndent="360"/>
        <w:lvlJc w:val="left"/>
        <w:pPr>
          <w:ind w:left="360" w:hanging="360"/>
        </w:pPr>
      </w:lvl>
    </w:lvlOverride>
  </w:num>
  <w:num w:numId="8" w16cid:durableId="1628194675">
    <w:abstractNumId w:val="22"/>
    <w:lvlOverride w:ilvl="0">
      <w:lvl w:ilvl="0">
        <w:start w:val="1"/>
        <w:numFmt w:val="decimal"/>
        <w:lvlText w:val="%1."/>
        <w:legacy w:legacy="1" w:legacySpace="0" w:legacyIndent="360"/>
        <w:lvlJc w:val="left"/>
        <w:pPr>
          <w:ind w:left="360" w:hanging="360"/>
        </w:pPr>
      </w:lvl>
    </w:lvlOverride>
  </w:num>
  <w:num w:numId="9" w16cid:durableId="67921189">
    <w:abstractNumId w:val="22"/>
    <w:lvlOverride w:ilvl="0">
      <w:lvl w:ilvl="0">
        <w:start w:val="1"/>
        <w:numFmt w:val="decimal"/>
        <w:lvlText w:val="%1."/>
        <w:legacy w:legacy="1" w:legacySpace="0" w:legacyIndent="360"/>
        <w:lvlJc w:val="left"/>
        <w:pPr>
          <w:ind w:left="360" w:hanging="360"/>
        </w:pPr>
      </w:lvl>
    </w:lvlOverride>
  </w:num>
  <w:num w:numId="10" w16cid:durableId="1360659950">
    <w:abstractNumId w:val="22"/>
    <w:lvlOverride w:ilvl="0">
      <w:lvl w:ilvl="0">
        <w:start w:val="1"/>
        <w:numFmt w:val="decimal"/>
        <w:lvlText w:val="%1."/>
        <w:legacy w:legacy="1" w:legacySpace="0" w:legacyIndent="360"/>
        <w:lvlJc w:val="left"/>
        <w:pPr>
          <w:ind w:left="360" w:hanging="360"/>
        </w:pPr>
      </w:lvl>
    </w:lvlOverride>
  </w:num>
  <w:num w:numId="11" w16cid:durableId="1064181804">
    <w:abstractNumId w:val="22"/>
    <w:lvlOverride w:ilvl="0">
      <w:lvl w:ilvl="0">
        <w:start w:val="1"/>
        <w:numFmt w:val="decimal"/>
        <w:lvlText w:val="%1."/>
        <w:legacy w:legacy="1" w:legacySpace="0" w:legacyIndent="360"/>
        <w:lvlJc w:val="left"/>
        <w:pPr>
          <w:ind w:left="360" w:hanging="360"/>
        </w:pPr>
      </w:lvl>
    </w:lvlOverride>
  </w:num>
  <w:num w:numId="12" w16cid:durableId="990713155">
    <w:abstractNumId w:val="19"/>
  </w:num>
  <w:num w:numId="13" w16cid:durableId="559906623">
    <w:abstractNumId w:val="14"/>
  </w:num>
  <w:num w:numId="14" w16cid:durableId="1841238008">
    <w:abstractNumId w:val="25"/>
  </w:num>
  <w:num w:numId="15" w16cid:durableId="1949654414">
    <w:abstractNumId w:val="24"/>
  </w:num>
  <w:num w:numId="16" w16cid:durableId="1107966042">
    <w:abstractNumId w:val="32"/>
  </w:num>
  <w:num w:numId="17" w16cid:durableId="710542247">
    <w:abstractNumId w:val="16"/>
  </w:num>
  <w:num w:numId="18" w16cid:durableId="1259603259">
    <w:abstractNumId w:val="15"/>
  </w:num>
  <w:num w:numId="19" w16cid:durableId="83576386">
    <w:abstractNumId w:val="27"/>
  </w:num>
  <w:num w:numId="20" w16cid:durableId="1042100495">
    <w:abstractNumId w:val="20"/>
  </w:num>
  <w:num w:numId="21" w16cid:durableId="1880512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9620407">
    <w:abstractNumId w:val="31"/>
  </w:num>
  <w:num w:numId="23" w16cid:durableId="397560382">
    <w:abstractNumId w:val="30"/>
  </w:num>
  <w:num w:numId="24" w16cid:durableId="589201264">
    <w:abstractNumId w:val="23"/>
  </w:num>
  <w:num w:numId="25" w16cid:durableId="1903903600">
    <w:abstractNumId w:val="29"/>
  </w:num>
  <w:num w:numId="26" w16cid:durableId="201089426">
    <w:abstractNumId w:val="12"/>
  </w:num>
  <w:num w:numId="27" w16cid:durableId="1317299442">
    <w:abstractNumId w:val="28"/>
  </w:num>
  <w:num w:numId="28" w16cid:durableId="1275401609">
    <w:abstractNumId w:val="18"/>
  </w:num>
  <w:num w:numId="29" w16cid:durableId="414011726">
    <w:abstractNumId w:val="21"/>
  </w:num>
  <w:num w:numId="30" w16cid:durableId="1382748464">
    <w:abstractNumId w:val="10"/>
  </w:num>
  <w:num w:numId="31" w16cid:durableId="269895943">
    <w:abstractNumId w:val="8"/>
  </w:num>
  <w:num w:numId="32" w16cid:durableId="448744207">
    <w:abstractNumId w:val="7"/>
  </w:num>
  <w:num w:numId="33" w16cid:durableId="1316881838">
    <w:abstractNumId w:val="6"/>
  </w:num>
  <w:num w:numId="34" w16cid:durableId="1640383854">
    <w:abstractNumId w:val="5"/>
  </w:num>
  <w:num w:numId="35" w16cid:durableId="1760252568">
    <w:abstractNumId w:val="9"/>
  </w:num>
  <w:num w:numId="36" w16cid:durableId="979923680">
    <w:abstractNumId w:val="4"/>
  </w:num>
  <w:num w:numId="37" w16cid:durableId="950160483">
    <w:abstractNumId w:val="3"/>
  </w:num>
  <w:num w:numId="38" w16cid:durableId="85272840">
    <w:abstractNumId w:val="2"/>
  </w:num>
  <w:num w:numId="39" w16cid:durableId="327368718">
    <w:abstractNumId w:val="1"/>
  </w:num>
  <w:num w:numId="40" w16cid:durableId="1032338299">
    <w:abstractNumId w:val="0"/>
  </w:num>
  <w:num w:numId="41" w16cid:durableId="846140492">
    <w:abstractNumId w:val="13"/>
  </w:num>
  <w:num w:numId="42" w16cid:durableId="5922506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1502"/>
    <w:rsid w:val="00001545"/>
    <w:rsid w:val="00002346"/>
    <w:rsid w:val="0000363B"/>
    <w:rsid w:val="00006E6E"/>
    <w:rsid w:val="000135B8"/>
    <w:rsid w:val="0001364F"/>
    <w:rsid w:val="000148E6"/>
    <w:rsid w:val="00020865"/>
    <w:rsid w:val="00025282"/>
    <w:rsid w:val="00031C9F"/>
    <w:rsid w:val="0003278D"/>
    <w:rsid w:val="00032EDA"/>
    <w:rsid w:val="000353B1"/>
    <w:rsid w:val="0003677D"/>
    <w:rsid w:val="00036D1E"/>
    <w:rsid w:val="00042E13"/>
    <w:rsid w:val="00047E47"/>
    <w:rsid w:val="00052EFA"/>
    <w:rsid w:val="000531B3"/>
    <w:rsid w:val="00054D60"/>
    <w:rsid w:val="00055001"/>
    <w:rsid w:val="00057894"/>
    <w:rsid w:val="000716E3"/>
    <w:rsid w:val="00073CDF"/>
    <w:rsid w:val="0008350F"/>
    <w:rsid w:val="00083562"/>
    <w:rsid w:val="00083EC3"/>
    <w:rsid w:val="000855DE"/>
    <w:rsid w:val="00085C86"/>
    <w:rsid w:val="00086169"/>
    <w:rsid w:val="00086E1E"/>
    <w:rsid w:val="000870ED"/>
    <w:rsid w:val="00095468"/>
    <w:rsid w:val="00097499"/>
    <w:rsid w:val="000A0C2F"/>
    <w:rsid w:val="000A168B"/>
    <w:rsid w:val="000A5B7B"/>
    <w:rsid w:val="000A5D6E"/>
    <w:rsid w:val="000A5E3F"/>
    <w:rsid w:val="000A78A6"/>
    <w:rsid w:val="000B35BB"/>
    <w:rsid w:val="000B7889"/>
    <w:rsid w:val="000C0285"/>
    <w:rsid w:val="000C0739"/>
    <w:rsid w:val="000C4319"/>
    <w:rsid w:val="000D0A04"/>
    <w:rsid w:val="000D178D"/>
    <w:rsid w:val="000D2BDE"/>
    <w:rsid w:val="000D4157"/>
    <w:rsid w:val="000E473A"/>
    <w:rsid w:val="000E53DB"/>
    <w:rsid w:val="000E7331"/>
    <w:rsid w:val="000F0EA1"/>
    <w:rsid w:val="00100796"/>
    <w:rsid w:val="00101DB0"/>
    <w:rsid w:val="00104BB0"/>
    <w:rsid w:val="0010794E"/>
    <w:rsid w:val="0011007E"/>
    <w:rsid w:val="0011097F"/>
    <w:rsid w:val="00112464"/>
    <w:rsid w:val="00113C0B"/>
    <w:rsid w:val="00113F26"/>
    <w:rsid w:val="00126B5D"/>
    <w:rsid w:val="00126F16"/>
    <w:rsid w:val="00130C1A"/>
    <w:rsid w:val="00130E65"/>
    <w:rsid w:val="00131E14"/>
    <w:rsid w:val="0013354F"/>
    <w:rsid w:val="0013675A"/>
    <w:rsid w:val="00137AC0"/>
    <w:rsid w:val="00143F2E"/>
    <w:rsid w:val="00144E72"/>
    <w:rsid w:val="00146737"/>
    <w:rsid w:val="00147227"/>
    <w:rsid w:val="00152900"/>
    <w:rsid w:val="00155ABC"/>
    <w:rsid w:val="00157E41"/>
    <w:rsid w:val="00162DF0"/>
    <w:rsid w:val="0016399A"/>
    <w:rsid w:val="0016628A"/>
    <w:rsid w:val="00171CE4"/>
    <w:rsid w:val="001762D4"/>
    <w:rsid w:val="001768FF"/>
    <w:rsid w:val="00181C4D"/>
    <w:rsid w:val="00182979"/>
    <w:rsid w:val="001835E4"/>
    <w:rsid w:val="0018386A"/>
    <w:rsid w:val="00185E57"/>
    <w:rsid w:val="0019192D"/>
    <w:rsid w:val="00192669"/>
    <w:rsid w:val="00194AFC"/>
    <w:rsid w:val="00194E61"/>
    <w:rsid w:val="001A0491"/>
    <w:rsid w:val="001A21A7"/>
    <w:rsid w:val="001A60B1"/>
    <w:rsid w:val="001A7CB5"/>
    <w:rsid w:val="001B109D"/>
    <w:rsid w:val="001B2686"/>
    <w:rsid w:val="001B36B1"/>
    <w:rsid w:val="001B572C"/>
    <w:rsid w:val="001C0B70"/>
    <w:rsid w:val="001D1E88"/>
    <w:rsid w:val="001D5EC9"/>
    <w:rsid w:val="001E04F2"/>
    <w:rsid w:val="001E0EC2"/>
    <w:rsid w:val="001E1A76"/>
    <w:rsid w:val="001E1D07"/>
    <w:rsid w:val="001E4D9E"/>
    <w:rsid w:val="001E781E"/>
    <w:rsid w:val="001E7B7A"/>
    <w:rsid w:val="001F0772"/>
    <w:rsid w:val="001F33B8"/>
    <w:rsid w:val="001F3B7B"/>
    <w:rsid w:val="001F40B9"/>
    <w:rsid w:val="001F4C5C"/>
    <w:rsid w:val="001F61A7"/>
    <w:rsid w:val="001F669A"/>
    <w:rsid w:val="001F69E0"/>
    <w:rsid w:val="001F6E21"/>
    <w:rsid w:val="00201D26"/>
    <w:rsid w:val="00202E48"/>
    <w:rsid w:val="00203E1B"/>
    <w:rsid w:val="00204478"/>
    <w:rsid w:val="00204C60"/>
    <w:rsid w:val="002053CA"/>
    <w:rsid w:val="00205D0D"/>
    <w:rsid w:val="002073E0"/>
    <w:rsid w:val="00207544"/>
    <w:rsid w:val="0021172C"/>
    <w:rsid w:val="00214E2E"/>
    <w:rsid w:val="0021581A"/>
    <w:rsid w:val="00216141"/>
    <w:rsid w:val="00216156"/>
    <w:rsid w:val="00217186"/>
    <w:rsid w:val="00223493"/>
    <w:rsid w:val="002237AD"/>
    <w:rsid w:val="002254E2"/>
    <w:rsid w:val="002262E2"/>
    <w:rsid w:val="002271FD"/>
    <w:rsid w:val="00230B1F"/>
    <w:rsid w:val="00233A9A"/>
    <w:rsid w:val="00234FC7"/>
    <w:rsid w:val="002434A1"/>
    <w:rsid w:val="00244D7D"/>
    <w:rsid w:val="00245E68"/>
    <w:rsid w:val="002471FC"/>
    <w:rsid w:val="00247C31"/>
    <w:rsid w:val="00250916"/>
    <w:rsid w:val="0025152A"/>
    <w:rsid w:val="00254D17"/>
    <w:rsid w:val="00263943"/>
    <w:rsid w:val="00267B35"/>
    <w:rsid w:val="00271BF5"/>
    <w:rsid w:val="00284EEE"/>
    <w:rsid w:val="00296EA8"/>
    <w:rsid w:val="002A24CF"/>
    <w:rsid w:val="002A2E50"/>
    <w:rsid w:val="002A62B0"/>
    <w:rsid w:val="002A780F"/>
    <w:rsid w:val="002A7D10"/>
    <w:rsid w:val="002B29A1"/>
    <w:rsid w:val="002B7836"/>
    <w:rsid w:val="002C44A5"/>
    <w:rsid w:val="002C68D2"/>
    <w:rsid w:val="002C6E79"/>
    <w:rsid w:val="002C6F51"/>
    <w:rsid w:val="002C7163"/>
    <w:rsid w:val="002E0FBB"/>
    <w:rsid w:val="002E1AF9"/>
    <w:rsid w:val="002E1F95"/>
    <w:rsid w:val="002E2CE2"/>
    <w:rsid w:val="002E560E"/>
    <w:rsid w:val="002F0472"/>
    <w:rsid w:val="002F1A23"/>
    <w:rsid w:val="002F1D9E"/>
    <w:rsid w:val="002F5E20"/>
    <w:rsid w:val="002F7910"/>
    <w:rsid w:val="00301F0B"/>
    <w:rsid w:val="00305436"/>
    <w:rsid w:val="003112E9"/>
    <w:rsid w:val="00314349"/>
    <w:rsid w:val="0031471B"/>
    <w:rsid w:val="00314F82"/>
    <w:rsid w:val="00315F23"/>
    <w:rsid w:val="00317606"/>
    <w:rsid w:val="003207DE"/>
    <w:rsid w:val="00321D51"/>
    <w:rsid w:val="00321F6C"/>
    <w:rsid w:val="00337947"/>
    <w:rsid w:val="003405C1"/>
    <w:rsid w:val="003427CE"/>
    <w:rsid w:val="00342838"/>
    <w:rsid w:val="00342BE1"/>
    <w:rsid w:val="003461E8"/>
    <w:rsid w:val="00347198"/>
    <w:rsid w:val="00351305"/>
    <w:rsid w:val="00355503"/>
    <w:rsid w:val="00356148"/>
    <w:rsid w:val="00360269"/>
    <w:rsid w:val="003634A3"/>
    <w:rsid w:val="00367CC2"/>
    <w:rsid w:val="00372B07"/>
    <w:rsid w:val="003753C9"/>
    <w:rsid w:val="0037551B"/>
    <w:rsid w:val="00376383"/>
    <w:rsid w:val="003805DA"/>
    <w:rsid w:val="00380A56"/>
    <w:rsid w:val="00390CAF"/>
    <w:rsid w:val="00392DBA"/>
    <w:rsid w:val="00397384"/>
    <w:rsid w:val="00397E22"/>
    <w:rsid w:val="003A213F"/>
    <w:rsid w:val="003A6E09"/>
    <w:rsid w:val="003B22E2"/>
    <w:rsid w:val="003B64A1"/>
    <w:rsid w:val="003B7043"/>
    <w:rsid w:val="003C1AB2"/>
    <w:rsid w:val="003C3322"/>
    <w:rsid w:val="003C34AA"/>
    <w:rsid w:val="003C68C2"/>
    <w:rsid w:val="003C72AD"/>
    <w:rsid w:val="003D1EBF"/>
    <w:rsid w:val="003D2CEC"/>
    <w:rsid w:val="003D35CD"/>
    <w:rsid w:val="003D46BF"/>
    <w:rsid w:val="003D4CAE"/>
    <w:rsid w:val="003E23BD"/>
    <w:rsid w:val="003E393B"/>
    <w:rsid w:val="003E5332"/>
    <w:rsid w:val="003E5362"/>
    <w:rsid w:val="003F1FAD"/>
    <w:rsid w:val="003F26BD"/>
    <w:rsid w:val="003F52AD"/>
    <w:rsid w:val="003F762F"/>
    <w:rsid w:val="00400DE7"/>
    <w:rsid w:val="0040323F"/>
    <w:rsid w:val="00406FE7"/>
    <w:rsid w:val="00407DAB"/>
    <w:rsid w:val="004144A1"/>
    <w:rsid w:val="00416220"/>
    <w:rsid w:val="00416483"/>
    <w:rsid w:val="0042603D"/>
    <w:rsid w:val="00427301"/>
    <w:rsid w:val="0043144F"/>
    <w:rsid w:val="00431A6B"/>
    <w:rsid w:val="00431BFA"/>
    <w:rsid w:val="0043228C"/>
    <w:rsid w:val="004331F5"/>
    <w:rsid w:val="004353CF"/>
    <w:rsid w:val="004420BD"/>
    <w:rsid w:val="004439D9"/>
    <w:rsid w:val="00444974"/>
    <w:rsid w:val="00444C4A"/>
    <w:rsid w:val="004479CB"/>
    <w:rsid w:val="00451CDF"/>
    <w:rsid w:val="00453F36"/>
    <w:rsid w:val="00454372"/>
    <w:rsid w:val="0045467F"/>
    <w:rsid w:val="0046153B"/>
    <w:rsid w:val="0046170A"/>
    <w:rsid w:val="004631BC"/>
    <w:rsid w:val="0046416B"/>
    <w:rsid w:val="004646D2"/>
    <w:rsid w:val="00470C82"/>
    <w:rsid w:val="00472E2D"/>
    <w:rsid w:val="00473191"/>
    <w:rsid w:val="00480562"/>
    <w:rsid w:val="00480907"/>
    <w:rsid w:val="00482CC4"/>
    <w:rsid w:val="00484761"/>
    <w:rsid w:val="00484DD5"/>
    <w:rsid w:val="00487690"/>
    <w:rsid w:val="00492F62"/>
    <w:rsid w:val="004A3E48"/>
    <w:rsid w:val="004A46DE"/>
    <w:rsid w:val="004A70A6"/>
    <w:rsid w:val="004A7448"/>
    <w:rsid w:val="004B17D8"/>
    <w:rsid w:val="004B4F9E"/>
    <w:rsid w:val="004B558A"/>
    <w:rsid w:val="004B6986"/>
    <w:rsid w:val="004B6DDF"/>
    <w:rsid w:val="004B717C"/>
    <w:rsid w:val="004C1E16"/>
    <w:rsid w:val="004C2543"/>
    <w:rsid w:val="004C701C"/>
    <w:rsid w:val="004C7AA3"/>
    <w:rsid w:val="004D11DA"/>
    <w:rsid w:val="004D1343"/>
    <w:rsid w:val="004D15CA"/>
    <w:rsid w:val="004D3675"/>
    <w:rsid w:val="004D43EC"/>
    <w:rsid w:val="004E3E4C"/>
    <w:rsid w:val="004E4B7D"/>
    <w:rsid w:val="004F13F0"/>
    <w:rsid w:val="004F23A0"/>
    <w:rsid w:val="004F55F2"/>
    <w:rsid w:val="005003E3"/>
    <w:rsid w:val="005052CD"/>
    <w:rsid w:val="00510B85"/>
    <w:rsid w:val="00522D1D"/>
    <w:rsid w:val="00527932"/>
    <w:rsid w:val="005309BB"/>
    <w:rsid w:val="00533B38"/>
    <w:rsid w:val="00535307"/>
    <w:rsid w:val="00536702"/>
    <w:rsid w:val="0054271F"/>
    <w:rsid w:val="0054542D"/>
    <w:rsid w:val="005455F4"/>
    <w:rsid w:val="00545ACD"/>
    <w:rsid w:val="0054717E"/>
    <w:rsid w:val="00550093"/>
    <w:rsid w:val="00550A26"/>
    <w:rsid w:val="00550BF5"/>
    <w:rsid w:val="005513D1"/>
    <w:rsid w:val="0055154D"/>
    <w:rsid w:val="00553B10"/>
    <w:rsid w:val="00553DC0"/>
    <w:rsid w:val="00555DD7"/>
    <w:rsid w:val="005577BC"/>
    <w:rsid w:val="00562655"/>
    <w:rsid w:val="0056349E"/>
    <w:rsid w:val="0056525D"/>
    <w:rsid w:val="005668C9"/>
    <w:rsid w:val="00567A70"/>
    <w:rsid w:val="005718EE"/>
    <w:rsid w:val="00573FE5"/>
    <w:rsid w:val="0059004B"/>
    <w:rsid w:val="005A2A15"/>
    <w:rsid w:val="005A445E"/>
    <w:rsid w:val="005A5360"/>
    <w:rsid w:val="005A6137"/>
    <w:rsid w:val="005B2499"/>
    <w:rsid w:val="005B371E"/>
    <w:rsid w:val="005C0032"/>
    <w:rsid w:val="005C07A0"/>
    <w:rsid w:val="005C15AC"/>
    <w:rsid w:val="005C3F55"/>
    <w:rsid w:val="005C6EA6"/>
    <w:rsid w:val="005C773E"/>
    <w:rsid w:val="005D178C"/>
    <w:rsid w:val="005D1B15"/>
    <w:rsid w:val="005D233E"/>
    <w:rsid w:val="005D2824"/>
    <w:rsid w:val="005D4F1A"/>
    <w:rsid w:val="005D70D2"/>
    <w:rsid w:val="005D72BB"/>
    <w:rsid w:val="005E1574"/>
    <w:rsid w:val="005E692F"/>
    <w:rsid w:val="005F0AE5"/>
    <w:rsid w:val="005F1E99"/>
    <w:rsid w:val="005F5B92"/>
    <w:rsid w:val="00602AA4"/>
    <w:rsid w:val="00602C59"/>
    <w:rsid w:val="00604599"/>
    <w:rsid w:val="0062034A"/>
    <w:rsid w:val="0062114B"/>
    <w:rsid w:val="00623698"/>
    <w:rsid w:val="00625E01"/>
    <w:rsid w:val="00625E96"/>
    <w:rsid w:val="006272AC"/>
    <w:rsid w:val="006307D7"/>
    <w:rsid w:val="00630D8D"/>
    <w:rsid w:val="00632A50"/>
    <w:rsid w:val="00634CF4"/>
    <w:rsid w:val="00634FFF"/>
    <w:rsid w:val="006377E9"/>
    <w:rsid w:val="00637C5F"/>
    <w:rsid w:val="00643D41"/>
    <w:rsid w:val="00644A09"/>
    <w:rsid w:val="00647C09"/>
    <w:rsid w:val="00651F2C"/>
    <w:rsid w:val="0065206F"/>
    <w:rsid w:val="006603C5"/>
    <w:rsid w:val="006617FF"/>
    <w:rsid w:val="00664892"/>
    <w:rsid w:val="00664D0A"/>
    <w:rsid w:val="00664E81"/>
    <w:rsid w:val="00665BE0"/>
    <w:rsid w:val="00670587"/>
    <w:rsid w:val="00672488"/>
    <w:rsid w:val="00673F8D"/>
    <w:rsid w:val="00674238"/>
    <w:rsid w:val="00677C22"/>
    <w:rsid w:val="00685D0E"/>
    <w:rsid w:val="006901F4"/>
    <w:rsid w:val="00691CD8"/>
    <w:rsid w:val="00693D5D"/>
    <w:rsid w:val="006975E3"/>
    <w:rsid w:val="006A24C3"/>
    <w:rsid w:val="006A2E47"/>
    <w:rsid w:val="006A34DF"/>
    <w:rsid w:val="006A360B"/>
    <w:rsid w:val="006A7965"/>
    <w:rsid w:val="006B2CE0"/>
    <w:rsid w:val="006B3E59"/>
    <w:rsid w:val="006B7859"/>
    <w:rsid w:val="006B7F03"/>
    <w:rsid w:val="006C133F"/>
    <w:rsid w:val="006C6FEB"/>
    <w:rsid w:val="006C7307"/>
    <w:rsid w:val="006D299C"/>
    <w:rsid w:val="006D47AF"/>
    <w:rsid w:val="006D4A52"/>
    <w:rsid w:val="006E0941"/>
    <w:rsid w:val="006F23BB"/>
    <w:rsid w:val="006F60D5"/>
    <w:rsid w:val="00700CF2"/>
    <w:rsid w:val="00700E67"/>
    <w:rsid w:val="007036B2"/>
    <w:rsid w:val="00706260"/>
    <w:rsid w:val="0070664B"/>
    <w:rsid w:val="00711A29"/>
    <w:rsid w:val="007127EE"/>
    <w:rsid w:val="007217FD"/>
    <w:rsid w:val="00723D1E"/>
    <w:rsid w:val="00725B45"/>
    <w:rsid w:val="00726E9C"/>
    <w:rsid w:val="00735879"/>
    <w:rsid w:val="007359FF"/>
    <w:rsid w:val="00741F91"/>
    <w:rsid w:val="0074268C"/>
    <w:rsid w:val="00742CA3"/>
    <w:rsid w:val="007433E0"/>
    <w:rsid w:val="007468E0"/>
    <w:rsid w:val="00750C7D"/>
    <w:rsid w:val="00751050"/>
    <w:rsid w:val="007530A3"/>
    <w:rsid w:val="00754BB6"/>
    <w:rsid w:val="007576E6"/>
    <w:rsid w:val="007607DB"/>
    <w:rsid w:val="00761B7B"/>
    <w:rsid w:val="0076355A"/>
    <w:rsid w:val="00764CE8"/>
    <w:rsid w:val="007707AB"/>
    <w:rsid w:val="00772CDE"/>
    <w:rsid w:val="0077621E"/>
    <w:rsid w:val="007770CB"/>
    <w:rsid w:val="00781D81"/>
    <w:rsid w:val="00783A46"/>
    <w:rsid w:val="00793125"/>
    <w:rsid w:val="007A059C"/>
    <w:rsid w:val="007A43D9"/>
    <w:rsid w:val="007A4C08"/>
    <w:rsid w:val="007A5810"/>
    <w:rsid w:val="007A68E5"/>
    <w:rsid w:val="007A6A70"/>
    <w:rsid w:val="007A7D60"/>
    <w:rsid w:val="007B3B2E"/>
    <w:rsid w:val="007B5D26"/>
    <w:rsid w:val="007B76CB"/>
    <w:rsid w:val="007B7A83"/>
    <w:rsid w:val="007C06DE"/>
    <w:rsid w:val="007C26BD"/>
    <w:rsid w:val="007C4336"/>
    <w:rsid w:val="007C4482"/>
    <w:rsid w:val="007D4706"/>
    <w:rsid w:val="007E6E40"/>
    <w:rsid w:val="007F45A3"/>
    <w:rsid w:val="007F759D"/>
    <w:rsid w:val="007F7AA6"/>
    <w:rsid w:val="00811C6B"/>
    <w:rsid w:val="0081247D"/>
    <w:rsid w:val="00813378"/>
    <w:rsid w:val="00814520"/>
    <w:rsid w:val="0081663F"/>
    <w:rsid w:val="00822A2F"/>
    <w:rsid w:val="00823624"/>
    <w:rsid w:val="008270FA"/>
    <w:rsid w:val="00827203"/>
    <w:rsid w:val="008278E2"/>
    <w:rsid w:val="00830073"/>
    <w:rsid w:val="00834D2C"/>
    <w:rsid w:val="0083536C"/>
    <w:rsid w:val="00835B08"/>
    <w:rsid w:val="008375BD"/>
    <w:rsid w:val="00837E47"/>
    <w:rsid w:val="0084139C"/>
    <w:rsid w:val="008433CE"/>
    <w:rsid w:val="008518FE"/>
    <w:rsid w:val="00852A80"/>
    <w:rsid w:val="00854A4A"/>
    <w:rsid w:val="0085659C"/>
    <w:rsid w:val="00856727"/>
    <w:rsid w:val="008568B6"/>
    <w:rsid w:val="00856E08"/>
    <w:rsid w:val="00862026"/>
    <w:rsid w:val="0086255C"/>
    <w:rsid w:val="00863EB3"/>
    <w:rsid w:val="00864212"/>
    <w:rsid w:val="008709A2"/>
    <w:rsid w:val="00872026"/>
    <w:rsid w:val="00872A4D"/>
    <w:rsid w:val="0087690A"/>
    <w:rsid w:val="00876A95"/>
    <w:rsid w:val="0087792E"/>
    <w:rsid w:val="00877C02"/>
    <w:rsid w:val="00877E74"/>
    <w:rsid w:val="0088019A"/>
    <w:rsid w:val="008827A5"/>
    <w:rsid w:val="00883EAF"/>
    <w:rsid w:val="00885258"/>
    <w:rsid w:val="00885861"/>
    <w:rsid w:val="00885E99"/>
    <w:rsid w:val="00890DB8"/>
    <w:rsid w:val="008A19C1"/>
    <w:rsid w:val="008A30C3"/>
    <w:rsid w:val="008A3C23"/>
    <w:rsid w:val="008A4D84"/>
    <w:rsid w:val="008A51D1"/>
    <w:rsid w:val="008A740C"/>
    <w:rsid w:val="008B3A46"/>
    <w:rsid w:val="008B72C7"/>
    <w:rsid w:val="008C146B"/>
    <w:rsid w:val="008C3569"/>
    <w:rsid w:val="008C49CC"/>
    <w:rsid w:val="008C641D"/>
    <w:rsid w:val="008D69E9"/>
    <w:rsid w:val="008E0645"/>
    <w:rsid w:val="008E6495"/>
    <w:rsid w:val="008F40BA"/>
    <w:rsid w:val="008F5004"/>
    <w:rsid w:val="008F594A"/>
    <w:rsid w:val="008F5C6F"/>
    <w:rsid w:val="00900210"/>
    <w:rsid w:val="0090057E"/>
    <w:rsid w:val="0090071E"/>
    <w:rsid w:val="009023C7"/>
    <w:rsid w:val="009025FD"/>
    <w:rsid w:val="0090389F"/>
    <w:rsid w:val="00904671"/>
    <w:rsid w:val="00904BB5"/>
    <w:rsid w:val="00904C7E"/>
    <w:rsid w:val="009067B7"/>
    <w:rsid w:val="0091035B"/>
    <w:rsid w:val="009160CB"/>
    <w:rsid w:val="0092004C"/>
    <w:rsid w:val="0092162B"/>
    <w:rsid w:val="00924BEA"/>
    <w:rsid w:val="00926B04"/>
    <w:rsid w:val="00927A10"/>
    <w:rsid w:val="009330E5"/>
    <w:rsid w:val="00933682"/>
    <w:rsid w:val="009346D8"/>
    <w:rsid w:val="009351A9"/>
    <w:rsid w:val="009400FF"/>
    <w:rsid w:val="009450E3"/>
    <w:rsid w:val="009525AC"/>
    <w:rsid w:val="00952C17"/>
    <w:rsid w:val="009546E8"/>
    <w:rsid w:val="009577C0"/>
    <w:rsid w:val="00957AEF"/>
    <w:rsid w:val="00957E78"/>
    <w:rsid w:val="0096230D"/>
    <w:rsid w:val="00962634"/>
    <w:rsid w:val="00962DBA"/>
    <w:rsid w:val="00980F46"/>
    <w:rsid w:val="009867B0"/>
    <w:rsid w:val="00990003"/>
    <w:rsid w:val="009925B8"/>
    <w:rsid w:val="00995317"/>
    <w:rsid w:val="00997022"/>
    <w:rsid w:val="00997A19"/>
    <w:rsid w:val="009A1F6E"/>
    <w:rsid w:val="009A7763"/>
    <w:rsid w:val="009B021F"/>
    <w:rsid w:val="009B213B"/>
    <w:rsid w:val="009B5A4D"/>
    <w:rsid w:val="009C08E6"/>
    <w:rsid w:val="009C2476"/>
    <w:rsid w:val="009C7761"/>
    <w:rsid w:val="009C7D17"/>
    <w:rsid w:val="009D1021"/>
    <w:rsid w:val="009D4E1F"/>
    <w:rsid w:val="009E413D"/>
    <w:rsid w:val="009E484E"/>
    <w:rsid w:val="009E52D0"/>
    <w:rsid w:val="009F195E"/>
    <w:rsid w:val="009F4094"/>
    <w:rsid w:val="009F40FB"/>
    <w:rsid w:val="009F4B45"/>
    <w:rsid w:val="009F592C"/>
    <w:rsid w:val="00A009F4"/>
    <w:rsid w:val="00A00B7A"/>
    <w:rsid w:val="00A00F4D"/>
    <w:rsid w:val="00A01866"/>
    <w:rsid w:val="00A11087"/>
    <w:rsid w:val="00A14393"/>
    <w:rsid w:val="00A22FCB"/>
    <w:rsid w:val="00A25B3B"/>
    <w:rsid w:val="00A31DC8"/>
    <w:rsid w:val="00A3249E"/>
    <w:rsid w:val="00A33B0D"/>
    <w:rsid w:val="00A33F66"/>
    <w:rsid w:val="00A40127"/>
    <w:rsid w:val="00A41C66"/>
    <w:rsid w:val="00A45961"/>
    <w:rsid w:val="00A472F1"/>
    <w:rsid w:val="00A5237D"/>
    <w:rsid w:val="00A554A3"/>
    <w:rsid w:val="00A60D23"/>
    <w:rsid w:val="00A63614"/>
    <w:rsid w:val="00A63F05"/>
    <w:rsid w:val="00A72838"/>
    <w:rsid w:val="00A736CC"/>
    <w:rsid w:val="00A74BF7"/>
    <w:rsid w:val="00A758EA"/>
    <w:rsid w:val="00A819B7"/>
    <w:rsid w:val="00A828B9"/>
    <w:rsid w:val="00A82A6C"/>
    <w:rsid w:val="00A85219"/>
    <w:rsid w:val="00A87C3E"/>
    <w:rsid w:val="00A90F7A"/>
    <w:rsid w:val="00A915ED"/>
    <w:rsid w:val="00A91937"/>
    <w:rsid w:val="00A92EC2"/>
    <w:rsid w:val="00A9434E"/>
    <w:rsid w:val="00A95C50"/>
    <w:rsid w:val="00A961FC"/>
    <w:rsid w:val="00A96A1F"/>
    <w:rsid w:val="00A975AE"/>
    <w:rsid w:val="00AA5165"/>
    <w:rsid w:val="00AA6444"/>
    <w:rsid w:val="00AA738F"/>
    <w:rsid w:val="00AB22AB"/>
    <w:rsid w:val="00AB3E06"/>
    <w:rsid w:val="00AB4940"/>
    <w:rsid w:val="00AB5444"/>
    <w:rsid w:val="00AB79A6"/>
    <w:rsid w:val="00AC09B5"/>
    <w:rsid w:val="00AC1443"/>
    <w:rsid w:val="00AC1674"/>
    <w:rsid w:val="00AC372A"/>
    <w:rsid w:val="00AC4850"/>
    <w:rsid w:val="00AC4BF1"/>
    <w:rsid w:val="00AD03C2"/>
    <w:rsid w:val="00AD3735"/>
    <w:rsid w:val="00AD3DD7"/>
    <w:rsid w:val="00AD6C70"/>
    <w:rsid w:val="00AE3BA7"/>
    <w:rsid w:val="00AF0B78"/>
    <w:rsid w:val="00AF219A"/>
    <w:rsid w:val="00AF42A0"/>
    <w:rsid w:val="00AF480B"/>
    <w:rsid w:val="00AF7833"/>
    <w:rsid w:val="00B0039E"/>
    <w:rsid w:val="00B0110B"/>
    <w:rsid w:val="00B04292"/>
    <w:rsid w:val="00B07CB1"/>
    <w:rsid w:val="00B11510"/>
    <w:rsid w:val="00B12AFE"/>
    <w:rsid w:val="00B13E22"/>
    <w:rsid w:val="00B14E37"/>
    <w:rsid w:val="00B16DB5"/>
    <w:rsid w:val="00B20224"/>
    <w:rsid w:val="00B20C0B"/>
    <w:rsid w:val="00B21852"/>
    <w:rsid w:val="00B23A28"/>
    <w:rsid w:val="00B23D34"/>
    <w:rsid w:val="00B25A6F"/>
    <w:rsid w:val="00B30C31"/>
    <w:rsid w:val="00B316E4"/>
    <w:rsid w:val="00B34FD0"/>
    <w:rsid w:val="00B354E1"/>
    <w:rsid w:val="00B35996"/>
    <w:rsid w:val="00B360E7"/>
    <w:rsid w:val="00B3668A"/>
    <w:rsid w:val="00B43707"/>
    <w:rsid w:val="00B45A83"/>
    <w:rsid w:val="00B45FE0"/>
    <w:rsid w:val="00B47B59"/>
    <w:rsid w:val="00B517E0"/>
    <w:rsid w:val="00B523EF"/>
    <w:rsid w:val="00B53F81"/>
    <w:rsid w:val="00B566E4"/>
    <w:rsid w:val="00B56C2B"/>
    <w:rsid w:val="00B57AE4"/>
    <w:rsid w:val="00B628FA"/>
    <w:rsid w:val="00B65BD3"/>
    <w:rsid w:val="00B70469"/>
    <w:rsid w:val="00B7184A"/>
    <w:rsid w:val="00B72DD8"/>
    <w:rsid w:val="00B72E09"/>
    <w:rsid w:val="00B74284"/>
    <w:rsid w:val="00B747DC"/>
    <w:rsid w:val="00B75078"/>
    <w:rsid w:val="00B75EBB"/>
    <w:rsid w:val="00B76F63"/>
    <w:rsid w:val="00B81F20"/>
    <w:rsid w:val="00B8321D"/>
    <w:rsid w:val="00B87171"/>
    <w:rsid w:val="00B910E2"/>
    <w:rsid w:val="00B91879"/>
    <w:rsid w:val="00B94415"/>
    <w:rsid w:val="00B94FF6"/>
    <w:rsid w:val="00B9516B"/>
    <w:rsid w:val="00B95918"/>
    <w:rsid w:val="00B979EF"/>
    <w:rsid w:val="00BA0977"/>
    <w:rsid w:val="00BA211C"/>
    <w:rsid w:val="00BA27C3"/>
    <w:rsid w:val="00BB168D"/>
    <w:rsid w:val="00BB244D"/>
    <w:rsid w:val="00BB5D6E"/>
    <w:rsid w:val="00BC1D83"/>
    <w:rsid w:val="00BC29E2"/>
    <w:rsid w:val="00BC37A3"/>
    <w:rsid w:val="00BC6B83"/>
    <w:rsid w:val="00BC7B41"/>
    <w:rsid w:val="00BD1C7A"/>
    <w:rsid w:val="00BD2C57"/>
    <w:rsid w:val="00BD7435"/>
    <w:rsid w:val="00BD7F60"/>
    <w:rsid w:val="00BE64D4"/>
    <w:rsid w:val="00BE6B11"/>
    <w:rsid w:val="00BE7289"/>
    <w:rsid w:val="00BE7902"/>
    <w:rsid w:val="00BF0371"/>
    <w:rsid w:val="00BF0C69"/>
    <w:rsid w:val="00BF54DD"/>
    <w:rsid w:val="00BF629B"/>
    <w:rsid w:val="00BF655C"/>
    <w:rsid w:val="00C0165E"/>
    <w:rsid w:val="00C04A43"/>
    <w:rsid w:val="00C07268"/>
    <w:rsid w:val="00C075EF"/>
    <w:rsid w:val="00C10402"/>
    <w:rsid w:val="00C11E83"/>
    <w:rsid w:val="00C13B55"/>
    <w:rsid w:val="00C13BE4"/>
    <w:rsid w:val="00C15138"/>
    <w:rsid w:val="00C20496"/>
    <w:rsid w:val="00C23594"/>
    <w:rsid w:val="00C2378A"/>
    <w:rsid w:val="00C26F6B"/>
    <w:rsid w:val="00C303DE"/>
    <w:rsid w:val="00C30810"/>
    <w:rsid w:val="00C31677"/>
    <w:rsid w:val="00C33092"/>
    <w:rsid w:val="00C378A1"/>
    <w:rsid w:val="00C37F73"/>
    <w:rsid w:val="00C409A8"/>
    <w:rsid w:val="00C40D5A"/>
    <w:rsid w:val="00C413A0"/>
    <w:rsid w:val="00C4673B"/>
    <w:rsid w:val="00C56CAF"/>
    <w:rsid w:val="00C57715"/>
    <w:rsid w:val="00C621D6"/>
    <w:rsid w:val="00C66AA1"/>
    <w:rsid w:val="00C70EBF"/>
    <w:rsid w:val="00C72B67"/>
    <w:rsid w:val="00C75907"/>
    <w:rsid w:val="00C75B94"/>
    <w:rsid w:val="00C76B8A"/>
    <w:rsid w:val="00C7768F"/>
    <w:rsid w:val="00C82282"/>
    <w:rsid w:val="00C82D86"/>
    <w:rsid w:val="00C85D05"/>
    <w:rsid w:val="00C907C9"/>
    <w:rsid w:val="00C9163E"/>
    <w:rsid w:val="00C92923"/>
    <w:rsid w:val="00C936B6"/>
    <w:rsid w:val="00C93BB1"/>
    <w:rsid w:val="00CA349C"/>
    <w:rsid w:val="00CA35AC"/>
    <w:rsid w:val="00CA4204"/>
    <w:rsid w:val="00CB1B78"/>
    <w:rsid w:val="00CB3763"/>
    <w:rsid w:val="00CB4B8D"/>
    <w:rsid w:val="00CC0679"/>
    <w:rsid w:val="00CC0DDA"/>
    <w:rsid w:val="00CC349F"/>
    <w:rsid w:val="00CC497E"/>
    <w:rsid w:val="00CC7C81"/>
    <w:rsid w:val="00CD300F"/>
    <w:rsid w:val="00CD6071"/>
    <w:rsid w:val="00CD67E7"/>
    <w:rsid w:val="00CD684F"/>
    <w:rsid w:val="00CD72E6"/>
    <w:rsid w:val="00CE0577"/>
    <w:rsid w:val="00CE3100"/>
    <w:rsid w:val="00CE329D"/>
    <w:rsid w:val="00CE3C57"/>
    <w:rsid w:val="00CE4583"/>
    <w:rsid w:val="00CE6743"/>
    <w:rsid w:val="00CE683D"/>
    <w:rsid w:val="00CF1167"/>
    <w:rsid w:val="00CF1443"/>
    <w:rsid w:val="00CF179A"/>
    <w:rsid w:val="00CF1925"/>
    <w:rsid w:val="00CF29A0"/>
    <w:rsid w:val="00CF429E"/>
    <w:rsid w:val="00CF5622"/>
    <w:rsid w:val="00CF57D2"/>
    <w:rsid w:val="00D03B1B"/>
    <w:rsid w:val="00D06623"/>
    <w:rsid w:val="00D14C6B"/>
    <w:rsid w:val="00D155A4"/>
    <w:rsid w:val="00D212F1"/>
    <w:rsid w:val="00D251C2"/>
    <w:rsid w:val="00D26704"/>
    <w:rsid w:val="00D33583"/>
    <w:rsid w:val="00D36F1D"/>
    <w:rsid w:val="00D378B0"/>
    <w:rsid w:val="00D416FA"/>
    <w:rsid w:val="00D4680A"/>
    <w:rsid w:val="00D46984"/>
    <w:rsid w:val="00D52384"/>
    <w:rsid w:val="00D5536F"/>
    <w:rsid w:val="00D56935"/>
    <w:rsid w:val="00D634BA"/>
    <w:rsid w:val="00D65C4C"/>
    <w:rsid w:val="00D65E6E"/>
    <w:rsid w:val="00D716BA"/>
    <w:rsid w:val="00D71A09"/>
    <w:rsid w:val="00D72128"/>
    <w:rsid w:val="00D7233B"/>
    <w:rsid w:val="00D7237E"/>
    <w:rsid w:val="00D737CC"/>
    <w:rsid w:val="00D7579F"/>
    <w:rsid w:val="00D758C6"/>
    <w:rsid w:val="00D75E04"/>
    <w:rsid w:val="00D7612F"/>
    <w:rsid w:val="00D80E7B"/>
    <w:rsid w:val="00D81D3B"/>
    <w:rsid w:val="00D83E68"/>
    <w:rsid w:val="00D84C58"/>
    <w:rsid w:val="00D87E53"/>
    <w:rsid w:val="00D90C10"/>
    <w:rsid w:val="00D9173B"/>
    <w:rsid w:val="00D92E96"/>
    <w:rsid w:val="00D9529E"/>
    <w:rsid w:val="00DA19C1"/>
    <w:rsid w:val="00DA258C"/>
    <w:rsid w:val="00DA3EB1"/>
    <w:rsid w:val="00DA4345"/>
    <w:rsid w:val="00DA4E74"/>
    <w:rsid w:val="00DA7EC5"/>
    <w:rsid w:val="00DB054C"/>
    <w:rsid w:val="00DB3C11"/>
    <w:rsid w:val="00DB54B3"/>
    <w:rsid w:val="00DB6497"/>
    <w:rsid w:val="00DC2E86"/>
    <w:rsid w:val="00DD0B03"/>
    <w:rsid w:val="00DD2CEC"/>
    <w:rsid w:val="00DD7F5F"/>
    <w:rsid w:val="00DE07FA"/>
    <w:rsid w:val="00DE0D8F"/>
    <w:rsid w:val="00DE20DB"/>
    <w:rsid w:val="00DE36CA"/>
    <w:rsid w:val="00DE3E22"/>
    <w:rsid w:val="00DF0166"/>
    <w:rsid w:val="00DF04B9"/>
    <w:rsid w:val="00DF2A9E"/>
    <w:rsid w:val="00DF2BA9"/>
    <w:rsid w:val="00DF2DDE"/>
    <w:rsid w:val="00DF3CB3"/>
    <w:rsid w:val="00DF5CE6"/>
    <w:rsid w:val="00DF77C8"/>
    <w:rsid w:val="00DF7DCE"/>
    <w:rsid w:val="00E00885"/>
    <w:rsid w:val="00E01667"/>
    <w:rsid w:val="00E03A69"/>
    <w:rsid w:val="00E05028"/>
    <w:rsid w:val="00E05BB9"/>
    <w:rsid w:val="00E12C22"/>
    <w:rsid w:val="00E16038"/>
    <w:rsid w:val="00E168D6"/>
    <w:rsid w:val="00E21E7F"/>
    <w:rsid w:val="00E232AE"/>
    <w:rsid w:val="00E30E15"/>
    <w:rsid w:val="00E340F1"/>
    <w:rsid w:val="00E35C0B"/>
    <w:rsid w:val="00E36209"/>
    <w:rsid w:val="00E37AF9"/>
    <w:rsid w:val="00E420BB"/>
    <w:rsid w:val="00E43B51"/>
    <w:rsid w:val="00E43F77"/>
    <w:rsid w:val="00E44DBC"/>
    <w:rsid w:val="00E45329"/>
    <w:rsid w:val="00E50924"/>
    <w:rsid w:val="00E50DF6"/>
    <w:rsid w:val="00E524C2"/>
    <w:rsid w:val="00E53048"/>
    <w:rsid w:val="00E57599"/>
    <w:rsid w:val="00E60390"/>
    <w:rsid w:val="00E6119C"/>
    <w:rsid w:val="00E6281D"/>
    <w:rsid w:val="00E62C4D"/>
    <w:rsid w:val="00E6336D"/>
    <w:rsid w:val="00E6366C"/>
    <w:rsid w:val="00E74480"/>
    <w:rsid w:val="00E7536B"/>
    <w:rsid w:val="00E837BC"/>
    <w:rsid w:val="00E84A35"/>
    <w:rsid w:val="00E85AA9"/>
    <w:rsid w:val="00E87101"/>
    <w:rsid w:val="00E90C40"/>
    <w:rsid w:val="00E9227F"/>
    <w:rsid w:val="00E94046"/>
    <w:rsid w:val="00E95173"/>
    <w:rsid w:val="00E965C5"/>
    <w:rsid w:val="00E969C7"/>
    <w:rsid w:val="00E96A3A"/>
    <w:rsid w:val="00E97402"/>
    <w:rsid w:val="00E97B99"/>
    <w:rsid w:val="00EA3A11"/>
    <w:rsid w:val="00EA43F9"/>
    <w:rsid w:val="00EA4AA8"/>
    <w:rsid w:val="00EA5B15"/>
    <w:rsid w:val="00EA6863"/>
    <w:rsid w:val="00EB2E9D"/>
    <w:rsid w:val="00EB332E"/>
    <w:rsid w:val="00EB4656"/>
    <w:rsid w:val="00EB5254"/>
    <w:rsid w:val="00EB6C6C"/>
    <w:rsid w:val="00EB78A8"/>
    <w:rsid w:val="00EB7DE2"/>
    <w:rsid w:val="00EC31E9"/>
    <w:rsid w:val="00ED076B"/>
    <w:rsid w:val="00ED1E14"/>
    <w:rsid w:val="00ED23EC"/>
    <w:rsid w:val="00ED3E47"/>
    <w:rsid w:val="00ED4AB1"/>
    <w:rsid w:val="00EE00CF"/>
    <w:rsid w:val="00EE18F1"/>
    <w:rsid w:val="00EE3309"/>
    <w:rsid w:val="00EE6FFC"/>
    <w:rsid w:val="00EF10AC"/>
    <w:rsid w:val="00EF23C1"/>
    <w:rsid w:val="00EF3633"/>
    <w:rsid w:val="00EF4701"/>
    <w:rsid w:val="00EF4F19"/>
    <w:rsid w:val="00EF564E"/>
    <w:rsid w:val="00EF6064"/>
    <w:rsid w:val="00EF7115"/>
    <w:rsid w:val="00EF7126"/>
    <w:rsid w:val="00F00A2E"/>
    <w:rsid w:val="00F05428"/>
    <w:rsid w:val="00F062CF"/>
    <w:rsid w:val="00F07488"/>
    <w:rsid w:val="00F07613"/>
    <w:rsid w:val="00F10AFE"/>
    <w:rsid w:val="00F14C84"/>
    <w:rsid w:val="00F1524D"/>
    <w:rsid w:val="00F17A76"/>
    <w:rsid w:val="00F17FAE"/>
    <w:rsid w:val="00F2057D"/>
    <w:rsid w:val="00F22198"/>
    <w:rsid w:val="00F234DE"/>
    <w:rsid w:val="00F26497"/>
    <w:rsid w:val="00F27DBF"/>
    <w:rsid w:val="00F317A9"/>
    <w:rsid w:val="00F33D49"/>
    <w:rsid w:val="00F33E75"/>
    <w:rsid w:val="00F3481E"/>
    <w:rsid w:val="00F3523C"/>
    <w:rsid w:val="00F42662"/>
    <w:rsid w:val="00F42B37"/>
    <w:rsid w:val="00F441D1"/>
    <w:rsid w:val="00F443C4"/>
    <w:rsid w:val="00F47355"/>
    <w:rsid w:val="00F47AC4"/>
    <w:rsid w:val="00F5540B"/>
    <w:rsid w:val="00F57739"/>
    <w:rsid w:val="00F577F6"/>
    <w:rsid w:val="00F61DC4"/>
    <w:rsid w:val="00F62DF9"/>
    <w:rsid w:val="00F65266"/>
    <w:rsid w:val="00F65A95"/>
    <w:rsid w:val="00F7172E"/>
    <w:rsid w:val="00F74D44"/>
    <w:rsid w:val="00F751E1"/>
    <w:rsid w:val="00F75975"/>
    <w:rsid w:val="00F838FE"/>
    <w:rsid w:val="00F905C3"/>
    <w:rsid w:val="00F920D7"/>
    <w:rsid w:val="00F932B6"/>
    <w:rsid w:val="00F940ED"/>
    <w:rsid w:val="00F977C8"/>
    <w:rsid w:val="00FA6A33"/>
    <w:rsid w:val="00FA7A28"/>
    <w:rsid w:val="00FB219D"/>
    <w:rsid w:val="00FB364A"/>
    <w:rsid w:val="00FB3801"/>
    <w:rsid w:val="00FB6CEB"/>
    <w:rsid w:val="00FB7CA7"/>
    <w:rsid w:val="00FB7F04"/>
    <w:rsid w:val="00FC0B7B"/>
    <w:rsid w:val="00FC0FE7"/>
    <w:rsid w:val="00FC1F30"/>
    <w:rsid w:val="00FC2375"/>
    <w:rsid w:val="00FC3E12"/>
    <w:rsid w:val="00FC5D0B"/>
    <w:rsid w:val="00FD1F1D"/>
    <w:rsid w:val="00FD347F"/>
    <w:rsid w:val="00FD3AC5"/>
    <w:rsid w:val="00FD60D7"/>
    <w:rsid w:val="00FD689B"/>
    <w:rsid w:val="00FD68EE"/>
    <w:rsid w:val="00FE0D19"/>
    <w:rsid w:val="00FE4ED7"/>
    <w:rsid w:val="00FF1646"/>
    <w:rsid w:val="00FF2648"/>
    <w:rsid w:val="00FF74FE"/>
    <w:rsid w:val="039AC124"/>
    <w:rsid w:val="096A1496"/>
    <w:rsid w:val="0A9A7C4B"/>
    <w:rsid w:val="0DF34F9C"/>
    <w:rsid w:val="0E1DD197"/>
    <w:rsid w:val="17CAA82A"/>
    <w:rsid w:val="22C1CB29"/>
    <w:rsid w:val="243FBBBF"/>
    <w:rsid w:val="2475C07B"/>
    <w:rsid w:val="2731CE1A"/>
    <w:rsid w:val="2DF9DBB2"/>
    <w:rsid w:val="2E465A85"/>
    <w:rsid w:val="3B1CBE31"/>
    <w:rsid w:val="530052FF"/>
    <w:rsid w:val="55F2655A"/>
    <w:rsid w:val="58FCA3F3"/>
    <w:rsid w:val="5BEEB64E"/>
    <w:rsid w:val="5D9B8FB0"/>
    <w:rsid w:val="63CC0068"/>
    <w:rsid w:val="6617FE8E"/>
    <w:rsid w:val="6BB72C55"/>
    <w:rsid w:val="6EE95352"/>
    <w:rsid w:val="736056AB"/>
    <w:rsid w:val="7472CB7B"/>
    <w:rsid w:val="76794671"/>
    <w:rsid w:val="7F85C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A29E7B"/>
  <w15:chartTrackingRefBased/>
  <w15:docId w15:val="{DBEE4907-F7A2-4202-B1BF-6039D9B8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031C9F"/>
    <w:pPr>
      <w:ind w:left="720"/>
      <w:contextualSpacing/>
    </w:pPr>
  </w:style>
  <w:style w:type="character" w:styleId="UnresolvedMention">
    <w:name w:val="Unresolved Mention"/>
    <w:basedOn w:val="DefaultParagraphFont"/>
    <w:uiPriority w:val="99"/>
    <w:semiHidden/>
    <w:unhideWhenUsed/>
    <w:rsid w:val="00031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056">
      <w:bodyDiv w:val="1"/>
      <w:marLeft w:val="0"/>
      <w:marRight w:val="0"/>
      <w:marTop w:val="0"/>
      <w:marBottom w:val="0"/>
      <w:divBdr>
        <w:top w:val="none" w:sz="0" w:space="0" w:color="auto"/>
        <w:left w:val="none" w:sz="0" w:space="0" w:color="auto"/>
        <w:bottom w:val="none" w:sz="0" w:space="0" w:color="auto"/>
        <w:right w:val="none" w:sz="0" w:space="0" w:color="auto"/>
      </w:divBdr>
      <w:divsChild>
        <w:div w:id="1305887151">
          <w:marLeft w:val="0"/>
          <w:marRight w:val="0"/>
          <w:marTop w:val="0"/>
          <w:marBottom w:val="0"/>
          <w:divBdr>
            <w:top w:val="none" w:sz="0" w:space="0" w:color="auto"/>
            <w:left w:val="none" w:sz="0" w:space="0" w:color="auto"/>
            <w:bottom w:val="none" w:sz="0" w:space="0" w:color="auto"/>
            <w:right w:val="none" w:sz="0" w:space="0" w:color="auto"/>
          </w:divBdr>
          <w:divsChild>
            <w:div w:id="527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63308804">
      <w:bodyDiv w:val="1"/>
      <w:marLeft w:val="0"/>
      <w:marRight w:val="0"/>
      <w:marTop w:val="0"/>
      <w:marBottom w:val="0"/>
      <w:divBdr>
        <w:top w:val="none" w:sz="0" w:space="0" w:color="auto"/>
        <w:left w:val="none" w:sz="0" w:space="0" w:color="auto"/>
        <w:bottom w:val="none" w:sz="0" w:space="0" w:color="auto"/>
        <w:right w:val="none" w:sz="0" w:space="0" w:color="auto"/>
      </w:divBdr>
      <w:divsChild>
        <w:div w:id="663163309">
          <w:marLeft w:val="0"/>
          <w:marRight w:val="0"/>
          <w:marTop w:val="0"/>
          <w:marBottom w:val="0"/>
          <w:divBdr>
            <w:top w:val="none" w:sz="0" w:space="0" w:color="auto"/>
            <w:left w:val="none" w:sz="0" w:space="0" w:color="auto"/>
            <w:bottom w:val="none" w:sz="0" w:space="0" w:color="auto"/>
            <w:right w:val="none" w:sz="0" w:space="0" w:color="auto"/>
          </w:divBdr>
          <w:divsChild>
            <w:div w:id="17504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2948">
      <w:bodyDiv w:val="1"/>
      <w:marLeft w:val="0"/>
      <w:marRight w:val="0"/>
      <w:marTop w:val="0"/>
      <w:marBottom w:val="0"/>
      <w:divBdr>
        <w:top w:val="none" w:sz="0" w:space="0" w:color="auto"/>
        <w:left w:val="none" w:sz="0" w:space="0" w:color="auto"/>
        <w:bottom w:val="none" w:sz="0" w:space="0" w:color="auto"/>
        <w:right w:val="none" w:sz="0" w:space="0" w:color="auto"/>
      </w:divBdr>
      <w:divsChild>
        <w:div w:id="149837221">
          <w:marLeft w:val="0"/>
          <w:marRight w:val="0"/>
          <w:marTop w:val="0"/>
          <w:marBottom w:val="0"/>
          <w:divBdr>
            <w:top w:val="none" w:sz="0" w:space="0" w:color="auto"/>
            <w:left w:val="none" w:sz="0" w:space="0" w:color="auto"/>
            <w:bottom w:val="none" w:sz="0" w:space="0" w:color="auto"/>
            <w:right w:val="none" w:sz="0" w:space="0" w:color="auto"/>
          </w:divBdr>
          <w:divsChild>
            <w:div w:id="6397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977">
      <w:bodyDiv w:val="1"/>
      <w:marLeft w:val="0"/>
      <w:marRight w:val="0"/>
      <w:marTop w:val="0"/>
      <w:marBottom w:val="0"/>
      <w:divBdr>
        <w:top w:val="none" w:sz="0" w:space="0" w:color="auto"/>
        <w:left w:val="none" w:sz="0" w:space="0" w:color="auto"/>
        <w:bottom w:val="none" w:sz="0" w:space="0" w:color="auto"/>
        <w:right w:val="none" w:sz="0" w:space="0" w:color="auto"/>
      </w:divBdr>
      <w:divsChild>
        <w:div w:id="317072004">
          <w:marLeft w:val="0"/>
          <w:marRight w:val="0"/>
          <w:marTop w:val="0"/>
          <w:marBottom w:val="0"/>
          <w:divBdr>
            <w:top w:val="none" w:sz="0" w:space="0" w:color="auto"/>
            <w:left w:val="none" w:sz="0" w:space="0" w:color="auto"/>
            <w:bottom w:val="none" w:sz="0" w:space="0" w:color="auto"/>
            <w:right w:val="none" w:sz="0" w:space="0" w:color="auto"/>
          </w:divBdr>
          <w:divsChild>
            <w:div w:id="2090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195">
      <w:bodyDiv w:val="1"/>
      <w:marLeft w:val="0"/>
      <w:marRight w:val="0"/>
      <w:marTop w:val="0"/>
      <w:marBottom w:val="0"/>
      <w:divBdr>
        <w:top w:val="none" w:sz="0" w:space="0" w:color="auto"/>
        <w:left w:val="none" w:sz="0" w:space="0" w:color="auto"/>
        <w:bottom w:val="none" w:sz="0" w:space="0" w:color="auto"/>
        <w:right w:val="none" w:sz="0" w:space="0" w:color="auto"/>
      </w:divBdr>
      <w:divsChild>
        <w:div w:id="1645087907">
          <w:marLeft w:val="0"/>
          <w:marRight w:val="0"/>
          <w:marTop w:val="0"/>
          <w:marBottom w:val="0"/>
          <w:divBdr>
            <w:top w:val="none" w:sz="0" w:space="0" w:color="auto"/>
            <w:left w:val="none" w:sz="0" w:space="0" w:color="auto"/>
            <w:bottom w:val="none" w:sz="0" w:space="0" w:color="auto"/>
            <w:right w:val="none" w:sz="0" w:space="0" w:color="auto"/>
          </w:divBdr>
          <w:divsChild>
            <w:div w:id="1551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486806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1</Pages>
  <Words>492</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Jorge Eduardo Enciso Agudelo</cp:lastModifiedBy>
  <cp:revision>2</cp:revision>
  <cp:lastPrinted>2012-08-02T20:53:00Z</cp:lastPrinted>
  <dcterms:created xsi:type="dcterms:W3CDTF">2022-05-31T04:22:00Z</dcterms:created>
  <dcterms:modified xsi:type="dcterms:W3CDTF">2022-05-31T04:22:00Z</dcterms:modified>
</cp:coreProperties>
</file>